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15C1" w14:textId="2C649E62" w:rsidR="001C09C1" w:rsidRDefault="00B83CEC">
      <w:pPr>
        <w:pStyle w:val="Date"/>
      </w:pPr>
      <w:r>
        <w:t>13.02.2020</w:t>
      </w:r>
    </w:p>
    <w:p w14:paraId="66644AC7" w14:textId="7671A594" w:rsidR="001C09C1" w:rsidRDefault="00B83CEC">
      <w:pPr>
        <w:pStyle w:val="Title"/>
      </w:pPr>
      <w:r>
        <w:t>Status</w:t>
      </w:r>
    </w:p>
    <w:p w14:paraId="3095A0F1" w14:textId="7C56B85F" w:rsidR="001C09C1" w:rsidRDefault="001C09C1">
      <w:pPr>
        <w:pStyle w:val="Heading1"/>
      </w:pPr>
    </w:p>
    <w:p w14:paraId="774BFF8F" w14:textId="0D9209BF" w:rsidR="001C09C1" w:rsidRDefault="001C09C1"/>
    <w:p w14:paraId="25D22FF0" w14:textId="403204BB" w:rsidR="004A7621" w:rsidRDefault="004A7621" w:rsidP="004A7621">
      <w:pPr>
        <w:pStyle w:val="Heading2"/>
      </w:pPr>
    </w:p>
    <w:p w14:paraId="1BC44C14" w14:textId="77777777" w:rsidR="004A7621" w:rsidRDefault="004A7621" w:rsidP="004A7621">
      <w:pPr>
        <w:pStyle w:val="Heading1"/>
        <w:numPr>
          <w:ilvl w:val="0"/>
          <w:numId w:val="0"/>
        </w:numPr>
        <w:ind w:left="360" w:hanging="360"/>
      </w:pPr>
    </w:p>
    <w:p w14:paraId="0BCFD76F" w14:textId="77777777" w:rsidR="004A7621" w:rsidRDefault="004A7621" w:rsidP="004A7621">
      <w:pPr>
        <w:pStyle w:val="Title"/>
        <w:sectPr w:rsidR="004A7621">
          <w:footerReference w:type="default" r:id="rId7"/>
          <w:pgSz w:w="11907" w:h="16839" w:code="9"/>
          <w:pgMar w:top="1440" w:right="1800" w:bottom="1080" w:left="1800" w:header="720" w:footer="720" w:gutter="0"/>
          <w:cols w:space="720"/>
          <w:titlePg/>
          <w:docGrid w:linePitch="360"/>
        </w:sectPr>
      </w:pPr>
    </w:p>
    <w:p w14:paraId="70D62435" w14:textId="1D3D7E79" w:rsidR="004A7621" w:rsidRDefault="005F1EF4" w:rsidP="004A7621">
      <w:pPr>
        <w:pStyle w:val="Title"/>
      </w:pPr>
      <w:r>
        <w:lastRenderedPageBreak/>
        <w:t>Changes to Fit Algorithm</w:t>
      </w:r>
    </w:p>
    <w:p w14:paraId="1E6E8F97" w14:textId="66252E22" w:rsidR="00641242" w:rsidRDefault="00641242" w:rsidP="00641242">
      <w:pPr>
        <w:pStyle w:val="Heading1"/>
      </w:pPr>
      <w:bookmarkStart w:id="0" w:name="_GoBack"/>
      <w:bookmarkEnd w:id="0"/>
    </w:p>
    <w:p w14:paraId="1287678E" w14:textId="4C832DC6" w:rsidR="00641242" w:rsidRDefault="00641242" w:rsidP="00641242"/>
    <w:p w14:paraId="6F9C61F0" w14:textId="425320CB" w:rsidR="00641242" w:rsidRDefault="00641242" w:rsidP="00641242">
      <w:pPr>
        <w:pStyle w:val="Heading2"/>
      </w:pPr>
    </w:p>
    <w:p w14:paraId="5396C4EC" w14:textId="627050FD" w:rsidR="004A7621" w:rsidRDefault="004A7621" w:rsidP="00641242">
      <w:pPr>
        <w:pStyle w:val="Heading3"/>
      </w:pPr>
    </w:p>
    <w:sectPr w:rsidR="004A7621"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B8826" w14:textId="77777777" w:rsidR="00E31E4A" w:rsidRDefault="00E31E4A">
      <w:pPr>
        <w:spacing w:after="0" w:line="240" w:lineRule="auto"/>
      </w:pPr>
      <w:r>
        <w:separator/>
      </w:r>
    </w:p>
    <w:p w14:paraId="62830566" w14:textId="77777777" w:rsidR="00E31E4A" w:rsidRDefault="00E31E4A"/>
  </w:endnote>
  <w:endnote w:type="continuationSeparator" w:id="0">
    <w:p w14:paraId="74D1B282" w14:textId="77777777" w:rsidR="00E31E4A" w:rsidRDefault="00E31E4A">
      <w:pPr>
        <w:spacing w:after="0" w:line="240" w:lineRule="auto"/>
      </w:pPr>
      <w:r>
        <w:continuationSeparator/>
      </w:r>
    </w:p>
    <w:p w14:paraId="2BBA25E1" w14:textId="77777777" w:rsidR="00E31E4A" w:rsidRDefault="00E31E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1482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D4C4F" w14:textId="77777777" w:rsidR="00E31E4A" w:rsidRDefault="00E31E4A">
      <w:pPr>
        <w:spacing w:after="0" w:line="240" w:lineRule="auto"/>
      </w:pPr>
      <w:r>
        <w:separator/>
      </w:r>
    </w:p>
    <w:p w14:paraId="53155DD9" w14:textId="77777777" w:rsidR="00E31E4A" w:rsidRDefault="00E31E4A"/>
  </w:footnote>
  <w:footnote w:type="continuationSeparator" w:id="0">
    <w:p w14:paraId="198F13F9" w14:textId="77777777" w:rsidR="00E31E4A" w:rsidRDefault="00E31E4A">
      <w:pPr>
        <w:spacing w:after="0" w:line="240" w:lineRule="auto"/>
      </w:pPr>
      <w:r>
        <w:continuationSeparator/>
      </w:r>
    </w:p>
    <w:p w14:paraId="20FDE923" w14:textId="77777777" w:rsidR="00E31E4A" w:rsidRDefault="00E31E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95"/>
    <w:rsid w:val="0004115A"/>
    <w:rsid w:val="001C09C1"/>
    <w:rsid w:val="004A7621"/>
    <w:rsid w:val="005F1EF4"/>
    <w:rsid w:val="00641242"/>
    <w:rsid w:val="007426EC"/>
    <w:rsid w:val="008C237E"/>
    <w:rsid w:val="00A13C95"/>
    <w:rsid w:val="00B83CEC"/>
    <w:rsid w:val="00D76825"/>
    <w:rsid w:val="00E31E4A"/>
    <w:rsid w:val="00F1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CF581"/>
  <w15:chartTrackingRefBased/>
  <w15:docId w15:val="{35D87072-B232-8348-9003-8BE0AE1B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en-GB%7bB0F261FC-40BC-064E-A209-BEC72243CF6F%7d/%7b7523E577-70CA-2F42-B3AD-725C4E4CFBD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Sutherland Blair</cp:lastModifiedBy>
  <cp:revision>7</cp:revision>
  <dcterms:created xsi:type="dcterms:W3CDTF">2020-02-13T12:17:00Z</dcterms:created>
  <dcterms:modified xsi:type="dcterms:W3CDTF">2020-02-17T11:26:00Z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