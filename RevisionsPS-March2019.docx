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8802302"/>
        <w:placeholder>
          <w:docPart w:val="8D5350DF71DB524BB417B14A21CB7296"/>
        </w:placeholder>
        <w:temporary/>
        <w:showingPlcHdr/>
        <w15:appearance w15:val="hidden"/>
      </w:sdtPr>
      <w:sdtContent>
        <w:p w:rsidR="003A1EBE" w:rsidRDefault="003A1EBE" w:rsidP="003A1EBE">
          <w:pPr>
            <w:pStyle w:val="Date"/>
          </w:pPr>
          <w:r>
            <w:t>Date</w:t>
          </w:r>
        </w:p>
      </w:sdtContent>
    </w:sdt>
    <w:p w:rsidR="003A1EBE" w:rsidRDefault="003A1EBE" w:rsidP="003A1EBE">
      <w:pPr>
        <w:pStyle w:val="Title"/>
      </w:pPr>
      <w:r>
        <w:t>Hopf Particle Swarm</w:t>
      </w:r>
      <w:r w:rsidR="00621C68">
        <w:t>: Revisions</w:t>
      </w:r>
      <w:bookmarkStart w:id="0" w:name="_GoBack"/>
      <w:bookmarkEnd w:id="0"/>
    </w:p>
    <w:p w:rsidR="003A1EBE" w:rsidRDefault="003A1EBE" w:rsidP="003A1EBE">
      <w:pPr>
        <w:pStyle w:val="Heading1"/>
      </w:pPr>
      <w:r>
        <w:t>fit_hopf_particleswarm.m</w:t>
      </w:r>
    </w:p>
    <w:p w:rsidR="003A1EBE" w:rsidRDefault="003A1EBE" w:rsidP="003A1EBE"/>
    <w:p w:rsidR="003A1EBE" w:rsidRDefault="003A1EBE" w:rsidP="003A1EBE">
      <w:pPr>
        <w:pStyle w:val="Heading2"/>
      </w:pPr>
    </w:p>
    <w:p w:rsidR="003A1EBE" w:rsidRDefault="003A1EBE" w:rsidP="003A1EBE">
      <w:pPr>
        <w:pStyle w:val="Heading3"/>
      </w:pPr>
    </w:p>
    <w:p w:rsidR="003A1EBE" w:rsidRDefault="003A1EBE" w:rsidP="003A1EBE">
      <w:pPr>
        <w:pStyle w:val="Heading1"/>
      </w:pPr>
      <w:r>
        <w:t>NLDhopf.m</w:t>
      </w:r>
      <w:r w:rsidRPr="00E55A5B">
        <w:t xml:space="preserve"> </w:t>
      </w:r>
    </w:p>
    <w:p w:rsidR="003A1EBE" w:rsidRDefault="003A1EBE" w:rsidP="003A1EBE"/>
    <w:p w:rsidR="003A1EBE" w:rsidRDefault="003A1EBE" w:rsidP="003A1EBE">
      <w:pPr>
        <w:pStyle w:val="Heading2"/>
      </w:pPr>
    </w:p>
    <w:p w:rsidR="003A1EBE" w:rsidRDefault="003A1EBE" w:rsidP="003A1EBE">
      <w:pPr>
        <w:pStyle w:val="Heading3"/>
      </w:pPr>
    </w:p>
    <w:p w:rsidR="000D3D85" w:rsidRPr="003A1EBE" w:rsidRDefault="000D3D85" w:rsidP="003A1EBE"/>
    <w:sectPr w:rsidR="000D3D85" w:rsidRPr="003A1EBE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9EF" w:rsidRDefault="004939EF">
      <w:pPr>
        <w:spacing w:after="0" w:line="240" w:lineRule="auto"/>
      </w:pPr>
      <w:r>
        <w:separator/>
      </w:r>
    </w:p>
    <w:p w:rsidR="004939EF" w:rsidRDefault="004939EF"/>
  </w:endnote>
  <w:endnote w:type="continuationSeparator" w:id="0">
    <w:p w:rsidR="004939EF" w:rsidRDefault="004939EF">
      <w:pPr>
        <w:spacing w:after="0" w:line="240" w:lineRule="auto"/>
      </w:pPr>
      <w:r>
        <w:continuationSeparator/>
      </w:r>
    </w:p>
    <w:p w:rsidR="004939EF" w:rsidRDefault="004939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D85" w:rsidRDefault="004939E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9EF" w:rsidRDefault="004939EF">
      <w:pPr>
        <w:spacing w:after="0" w:line="240" w:lineRule="auto"/>
      </w:pPr>
      <w:r>
        <w:separator/>
      </w:r>
    </w:p>
    <w:p w:rsidR="004939EF" w:rsidRDefault="004939EF"/>
  </w:footnote>
  <w:footnote w:type="continuationSeparator" w:id="0">
    <w:p w:rsidR="004939EF" w:rsidRDefault="004939EF">
      <w:pPr>
        <w:spacing w:after="0" w:line="240" w:lineRule="auto"/>
      </w:pPr>
      <w:r>
        <w:continuationSeparator/>
      </w:r>
    </w:p>
    <w:p w:rsidR="004939EF" w:rsidRDefault="004939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BE"/>
    <w:rsid w:val="000D3D85"/>
    <w:rsid w:val="003A1EBE"/>
    <w:rsid w:val="004939EF"/>
    <w:rsid w:val="0062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B5DC8"/>
  <w15:chartTrackingRefBased/>
  <w15:docId w15:val="{3A092833-5B91-9041-A53E-0B4C9639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EBE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/Library/Containers/com.microsoft.Word/Data/Library/Application%20Support/Microsoft/Office/16.0/DTS/en-US%7b08DDF6FE-D53E-4441-8BE2-8448A88FEE04%7d/%7bFA6BD248-2DA9-494D-982B-4F74280B9CE0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5350DF71DB524BB417B14A21CB7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47446-8235-8D45-9496-CD7D26FB99D0}"/>
      </w:docPartPr>
      <w:docPartBody>
        <w:p w:rsidR="00000000" w:rsidRDefault="00F60233" w:rsidP="00F60233">
          <w:pPr>
            <w:pStyle w:val="8D5350DF71DB524BB417B14A21CB7296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33"/>
    <w:rsid w:val="004E7616"/>
    <w:rsid w:val="00F6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A4E665375D347BB1AF12729CDFE1C">
    <w:name w:val="CA6A4E665375D347BB1AF12729CDFE1C"/>
  </w:style>
  <w:style w:type="paragraph" w:customStyle="1" w:styleId="C2D9E2579675D64BA06EA60D7E0D9F5E">
    <w:name w:val="C2D9E2579675D64BA06EA60D7E0D9F5E"/>
  </w:style>
  <w:style w:type="paragraph" w:customStyle="1" w:styleId="1832AF44F242714CBF09C7B788C59CD6">
    <w:name w:val="1832AF44F242714CBF09C7B788C59CD6"/>
  </w:style>
  <w:style w:type="paragraph" w:customStyle="1" w:styleId="090091B2103D0A49B05518B66BD9863F">
    <w:name w:val="090091B2103D0A49B05518B66BD9863F"/>
  </w:style>
  <w:style w:type="paragraph" w:customStyle="1" w:styleId="912E70453A18F440BACF1DF0DFCDC552">
    <w:name w:val="912E70453A18F440BACF1DF0DFCDC55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AECFC0214EED9E40BB81F162728C8AED">
    <w:name w:val="AECFC0214EED9E40BB81F162728C8AED"/>
  </w:style>
  <w:style w:type="paragraph" w:customStyle="1" w:styleId="D8E694A9D1CBD44DAFF15D3502E4D695">
    <w:name w:val="D8E694A9D1CBD44DAFF15D3502E4D695"/>
  </w:style>
  <w:style w:type="paragraph" w:customStyle="1" w:styleId="DAF54B804D9A7A4B8AF44139C7ED72B3">
    <w:name w:val="DAF54B804D9A7A4B8AF44139C7ED72B3"/>
  </w:style>
  <w:style w:type="paragraph" w:customStyle="1" w:styleId="8D5350DF71DB524BB417B14A21CB7296">
    <w:name w:val="8D5350DF71DB524BB417B14A21CB7296"/>
    <w:rsid w:val="00F60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Sutherland Blair</dc:creator>
  <cp:keywords/>
  <dc:description/>
  <cp:lastModifiedBy>David Sutherland Blair</cp:lastModifiedBy>
  <cp:revision>2</cp:revision>
  <dcterms:created xsi:type="dcterms:W3CDTF">2019-03-19T16:05:00Z</dcterms:created>
  <dcterms:modified xsi:type="dcterms:W3CDTF">2019-03-19T16:06:00Z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